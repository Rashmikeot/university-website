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2" w:type="pct"/>
        <w:tblLayout w:type="fixed"/>
        <w:tblLook w:val="04A0" w:firstRow="1" w:lastRow="0" w:firstColumn="1" w:lastColumn="0" w:noHBand="0" w:noVBand="1"/>
      </w:tblPr>
      <w:tblGrid>
        <w:gridCol w:w="426"/>
        <w:gridCol w:w="31"/>
        <w:gridCol w:w="134"/>
        <w:gridCol w:w="2429"/>
        <w:gridCol w:w="249"/>
        <w:gridCol w:w="20"/>
        <w:gridCol w:w="681"/>
        <w:gridCol w:w="320"/>
        <w:gridCol w:w="7227"/>
      </w:tblGrid>
      <w:tr w:rsidR="00611184" w:rsidRPr="00EC0F79" w14:paraId="122AA7D9" w14:textId="77777777" w:rsidTr="00FA6205">
        <w:trPr>
          <w:trHeight w:val="540"/>
        </w:trPr>
        <w:tc>
          <w:tcPr>
            <w:tcW w:w="426" w:type="dxa"/>
          </w:tcPr>
          <w:p w14:paraId="16C60ED4" w14:textId="77777777" w:rsidR="00611184" w:rsidRDefault="00611184"/>
        </w:tc>
        <w:sdt>
          <w:sdtPr>
            <w:id w:val="1150026078"/>
            <w:placeholder>
              <w:docPart w:val="F7EBAEA9CF644A2690BBDF3D7709AF7F"/>
            </w:placeholder>
            <w:temporary/>
            <w:showingPlcHdr/>
            <w15:appearance w15:val="hidden"/>
          </w:sdtPr>
          <w:sdtContent>
            <w:tc>
              <w:tcPr>
                <w:tcW w:w="2594" w:type="dxa"/>
                <w:gridSpan w:val="3"/>
              </w:tcPr>
              <w:p w14:paraId="4733A69E" w14:textId="77777777" w:rsidR="00611184" w:rsidRDefault="00611184" w:rsidP="000334C1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950" w:type="dxa"/>
            <w:gridSpan w:val="3"/>
          </w:tcPr>
          <w:p w14:paraId="238BDFCE" w14:textId="77777777" w:rsidR="00611184" w:rsidRDefault="00611184"/>
        </w:tc>
        <w:tc>
          <w:tcPr>
            <w:tcW w:w="320" w:type="dxa"/>
            <w:vMerge w:val="restart"/>
          </w:tcPr>
          <w:p w14:paraId="4815A499" w14:textId="77777777" w:rsidR="00611184" w:rsidRDefault="00611184" w:rsidP="004A28EA"/>
        </w:tc>
        <w:tc>
          <w:tcPr>
            <w:tcW w:w="7228" w:type="dxa"/>
            <w:vMerge w:val="restart"/>
          </w:tcPr>
          <w:p w14:paraId="0158555B" w14:textId="6F60A4A2" w:rsidR="00611184" w:rsidRDefault="00D321EB" w:rsidP="002E7306">
            <w:pPr>
              <w:pStyle w:val="Title"/>
            </w:pPr>
            <w:r>
              <w:t>SHYAMBABU ROY</w:t>
            </w:r>
          </w:p>
          <w:p w14:paraId="6998BDD4" w14:textId="5EF39145" w:rsidR="008D64FF" w:rsidRDefault="008D64FF" w:rsidP="008D64FF"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7D518755" wp14:editId="020BFE8A">
                  <wp:simplePos x="0" y="0"/>
                  <wp:positionH relativeFrom="column">
                    <wp:posOffset>2228850</wp:posOffset>
                  </wp:positionH>
                  <wp:positionV relativeFrom="paragraph">
                    <wp:posOffset>126365</wp:posOffset>
                  </wp:positionV>
                  <wp:extent cx="1510704" cy="17240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704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16F61" w14:textId="1C21FCFF" w:rsidR="008D64FF" w:rsidRDefault="008D64FF" w:rsidP="008D64FF"/>
          <w:p w14:paraId="7945FD6B" w14:textId="69176DA4" w:rsidR="008D64FF" w:rsidRDefault="008D64FF" w:rsidP="008D64FF"/>
          <w:p w14:paraId="6AD11318" w14:textId="665163F8" w:rsidR="008D64FF" w:rsidRDefault="008D64FF" w:rsidP="008D64FF"/>
          <w:p w14:paraId="4C46FA72" w14:textId="7D57A8D8" w:rsidR="008D64FF" w:rsidRDefault="008D64FF" w:rsidP="008D64FF"/>
          <w:p w14:paraId="3632B27E" w14:textId="2E09077C" w:rsidR="008D64FF" w:rsidRDefault="008D64FF" w:rsidP="008D64FF"/>
          <w:p w14:paraId="7579C022" w14:textId="5ACCDA0D" w:rsidR="008D64FF" w:rsidRDefault="008D64FF" w:rsidP="008D64FF"/>
          <w:p w14:paraId="7FD60EBE" w14:textId="2DA56E0A" w:rsidR="008D64FF" w:rsidRDefault="008D64FF" w:rsidP="008D64FF"/>
          <w:p w14:paraId="7AA31477" w14:textId="0644332D" w:rsidR="008D64FF" w:rsidRPr="008D64FF" w:rsidRDefault="008D64FF" w:rsidP="008D64FF"/>
          <w:sdt>
            <w:sdtPr>
              <w:id w:val="2074003189"/>
              <w:placeholder>
                <w:docPart w:val="D7F52E6B92B345ABAD6BE9AFD00D9A11"/>
              </w:placeholder>
              <w:temporary/>
              <w:showingPlcHdr/>
              <w15:appearance w15:val="hidden"/>
            </w:sdtPr>
            <w:sdtContent>
              <w:p w14:paraId="0CFF8F88" w14:textId="77777777" w:rsidR="00611184" w:rsidRDefault="00611184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43320FC9" w14:textId="6EAA573A" w:rsidR="00611184" w:rsidRDefault="00611184" w:rsidP="00EC0F79">
            <w:r>
              <w:t>An enthusiastic fresher with highly motivated and leadership skills having Bachelors in</w:t>
            </w:r>
            <w:r w:rsidR="00D321EB">
              <w:t xml:space="preserve"> Physics(M)</w:t>
            </w:r>
            <w:r>
              <w:t>, Eager to learn new technologies and methodologies, I’m quick learner and never give-up.</w:t>
            </w:r>
          </w:p>
          <w:p w14:paraId="172EADD1" w14:textId="311CE414" w:rsidR="008D64FF" w:rsidRDefault="008D64FF" w:rsidP="00EC0F79"/>
          <w:p w14:paraId="413F2FAF" w14:textId="04A259FF" w:rsidR="008D64FF" w:rsidRDefault="008D64FF" w:rsidP="00EC0F79"/>
          <w:sdt>
            <w:sdtPr>
              <w:id w:val="-517156477"/>
              <w:placeholder>
                <w:docPart w:val="212A7F922DD848819C66F727CF071D69"/>
              </w:placeholder>
              <w:temporary/>
              <w:showingPlcHdr/>
              <w15:appearance w15:val="hidden"/>
            </w:sdtPr>
            <w:sdtContent>
              <w:p w14:paraId="3A781464" w14:textId="77777777" w:rsidR="00611184" w:rsidRDefault="00611184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6CD8C8FD" w14:textId="5FBC603B" w:rsidR="00611184" w:rsidRPr="00D321EB" w:rsidRDefault="00D321EB" w:rsidP="00D321E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>
              <w:rPr>
                <w:lang w:val="en-IN"/>
              </w:rPr>
              <w:t>Hardware and software technician</w:t>
            </w:r>
            <w:r w:rsidRPr="00D321EB">
              <w:rPr>
                <w:lang w:val="en-IN"/>
              </w:rPr>
              <w:t xml:space="preserve"> </w:t>
            </w:r>
            <w:r>
              <w:rPr>
                <w:lang w:val="en-IN"/>
              </w:rPr>
              <w:t>(Computer)</w:t>
            </w:r>
          </w:p>
          <w:p w14:paraId="6D096D72" w14:textId="512271C9" w:rsidR="00D321EB" w:rsidRDefault="00D321EB" w:rsidP="00D321E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D321EB">
              <w:rPr>
                <w:lang w:val="en-IN"/>
              </w:rPr>
              <w:t xml:space="preserve">Basics of </w:t>
            </w:r>
            <w:r>
              <w:rPr>
                <w:lang w:val="en-IN"/>
              </w:rPr>
              <w:t xml:space="preserve">C++ </w:t>
            </w:r>
          </w:p>
          <w:p w14:paraId="31740496" w14:textId="6C5C6DA4" w:rsidR="00932A4B" w:rsidRDefault="00932A4B" w:rsidP="00D321E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>
              <w:rPr>
                <w:lang w:val="en-IN"/>
              </w:rPr>
              <w:t>Basics of Python</w:t>
            </w:r>
          </w:p>
          <w:p w14:paraId="30E70F09" w14:textId="03C939FB" w:rsidR="00932A4B" w:rsidRDefault="00932A4B" w:rsidP="00D321E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>
              <w:rPr>
                <w:lang w:val="en-IN"/>
              </w:rPr>
              <w:t>Attended workshop on python (Arya Vidyapeeth College)</w:t>
            </w:r>
          </w:p>
          <w:p w14:paraId="2BB321F6" w14:textId="0A611B40" w:rsidR="00D321EB" w:rsidRPr="00D321EB" w:rsidRDefault="00D321EB" w:rsidP="00D321E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D321EB">
              <w:rPr>
                <w:lang w:val="en-IN"/>
              </w:rPr>
              <w:t>Video Editing</w:t>
            </w:r>
          </w:p>
        </w:tc>
      </w:tr>
      <w:tr w:rsidR="00611184" w:rsidRPr="008A171A" w14:paraId="525896A8" w14:textId="77777777" w:rsidTr="00FA6205">
        <w:trPr>
          <w:trHeight w:val="624"/>
        </w:trPr>
        <w:tc>
          <w:tcPr>
            <w:tcW w:w="426" w:type="dxa"/>
          </w:tcPr>
          <w:p w14:paraId="0975DC45" w14:textId="77777777" w:rsidR="00611184" w:rsidRPr="00873A66" w:rsidRDefault="00611184" w:rsidP="00873A66">
            <w:pPr>
              <w:pStyle w:val="AboutMe"/>
              <w:jc w:val="left"/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6"/>
          </w:tcPr>
          <w:p w14:paraId="098FEB88" w14:textId="41624E90" w:rsidR="00611184" w:rsidRPr="00873A66" w:rsidRDefault="00D321EB" w:rsidP="00873A66">
            <w:pPr>
              <w:pStyle w:val="AboutMe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2001shyambaburoy</w:t>
            </w:r>
            <w:r w:rsidR="00611184" w:rsidRPr="00BF7920">
              <w:rPr>
                <w:sz w:val="20"/>
                <w:szCs w:val="20"/>
              </w:rPr>
              <w:t>@gmail.com</w:t>
            </w:r>
          </w:p>
        </w:tc>
        <w:tc>
          <w:tcPr>
            <w:tcW w:w="320" w:type="dxa"/>
            <w:vMerge/>
          </w:tcPr>
          <w:p w14:paraId="714B772D" w14:textId="77777777" w:rsidR="00611184" w:rsidRPr="008A171A" w:rsidRDefault="00611184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7727F114" w14:textId="77777777" w:rsidR="00611184" w:rsidRPr="008A171A" w:rsidRDefault="00611184" w:rsidP="008A171A">
            <w:pPr>
              <w:pStyle w:val="AboutMe"/>
              <w:rPr>
                <w:lang w:val="it-IT"/>
              </w:rPr>
            </w:pPr>
          </w:p>
        </w:tc>
      </w:tr>
      <w:tr w:rsidR="00611184" w:rsidRPr="008A171A" w14:paraId="0F0282BF" w14:textId="77777777" w:rsidTr="00FA6205">
        <w:trPr>
          <w:trHeight w:val="661"/>
        </w:trPr>
        <w:tc>
          <w:tcPr>
            <w:tcW w:w="426" w:type="dxa"/>
          </w:tcPr>
          <w:p w14:paraId="2B9897C1" w14:textId="77777777" w:rsidR="00611184" w:rsidRPr="00873A66" w:rsidRDefault="00611184" w:rsidP="00873A66">
            <w:pPr>
              <w:pStyle w:val="AboutMe"/>
              <w:jc w:val="left"/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6"/>
          </w:tcPr>
          <w:p w14:paraId="18029019" w14:textId="18E7D4DD" w:rsidR="00611184" w:rsidRDefault="00D321EB" w:rsidP="00873A66">
            <w:pPr>
              <w:pStyle w:val="AboutMe"/>
              <w:jc w:val="left"/>
              <w:rPr>
                <w:noProof/>
              </w:rPr>
            </w:pPr>
            <w:r>
              <w:rPr>
                <w:sz w:val="20"/>
                <w:szCs w:val="20"/>
              </w:rPr>
              <w:t>9957568132</w:t>
            </w:r>
          </w:p>
        </w:tc>
        <w:tc>
          <w:tcPr>
            <w:tcW w:w="320" w:type="dxa"/>
            <w:vMerge/>
          </w:tcPr>
          <w:p w14:paraId="355EBF69" w14:textId="77777777" w:rsidR="00611184" w:rsidRPr="008A171A" w:rsidRDefault="00611184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0EE1FF0E" w14:textId="77777777" w:rsidR="00611184" w:rsidRPr="008A171A" w:rsidRDefault="00611184" w:rsidP="008A171A">
            <w:pPr>
              <w:pStyle w:val="AboutMe"/>
              <w:rPr>
                <w:lang w:val="it-IT"/>
              </w:rPr>
            </w:pPr>
          </w:p>
        </w:tc>
      </w:tr>
      <w:tr w:rsidR="00611184" w:rsidRPr="008A171A" w14:paraId="44F44F42" w14:textId="77777777" w:rsidTr="00FA6205">
        <w:trPr>
          <w:trHeight w:val="660"/>
        </w:trPr>
        <w:tc>
          <w:tcPr>
            <w:tcW w:w="426" w:type="dxa"/>
          </w:tcPr>
          <w:p w14:paraId="6E5E97E0" w14:textId="77777777" w:rsidR="00611184" w:rsidRPr="00873A66" w:rsidRDefault="00611184" w:rsidP="009702F2">
            <w:pPr>
              <w:pStyle w:val="AboutMe"/>
              <w:jc w:val="left"/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6"/>
          </w:tcPr>
          <w:p w14:paraId="3DF558F2" w14:textId="2D945B04" w:rsidR="00611184" w:rsidRPr="00D4662C" w:rsidRDefault="00611184" w:rsidP="009702F2">
            <w:pPr>
              <w:pStyle w:val="Contact1"/>
              <w:rPr>
                <w:sz w:val="18"/>
                <w:szCs w:val="18"/>
              </w:rPr>
            </w:pPr>
          </w:p>
        </w:tc>
        <w:tc>
          <w:tcPr>
            <w:tcW w:w="320" w:type="dxa"/>
            <w:vMerge/>
          </w:tcPr>
          <w:p w14:paraId="08621D66" w14:textId="77777777" w:rsidR="00611184" w:rsidRPr="008A171A" w:rsidRDefault="00611184" w:rsidP="009702F2">
            <w:pPr>
              <w:pStyle w:val="AboutMe"/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370E9198" w14:textId="77777777" w:rsidR="00611184" w:rsidRPr="008A171A" w:rsidRDefault="00611184" w:rsidP="009702F2">
            <w:pPr>
              <w:pStyle w:val="AboutMe"/>
              <w:rPr>
                <w:lang w:val="it-IT"/>
              </w:rPr>
            </w:pPr>
          </w:p>
        </w:tc>
      </w:tr>
      <w:tr w:rsidR="00611184" w:rsidRPr="008A171A" w14:paraId="2FFDE346" w14:textId="77777777" w:rsidTr="00FA6205">
        <w:trPr>
          <w:trHeight w:val="2820"/>
        </w:trPr>
        <w:tc>
          <w:tcPr>
            <w:tcW w:w="426" w:type="dxa"/>
          </w:tcPr>
          <w:p w14:paraId="6B91650D" w14:textId="77777777" w:rsidR="00611184" w:rsidRPr="00873A66" w:rsidRDefault="00611184" w:rsidP="009702F2">
            <w:pPr>
              <w:pStyle w:val="AboutMe"/>
              <w:jc w:val="left"/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6"/>
          </w:tcPr>
          <w:p w14:paraId="4B107D36" w14:textId="77777777" w:rsidR="00611184" w:rsidRDefault="00611184" w:rsidP="009702F2">
            <w:pPr>
              <w:pStyle w:val="Contact2"/>
            </w:pPr>
          </w:p>
          <w:p w14:paraId="52A067B8" w14:textId="77777777" w:rsidR="00611184" w:rsidRDefault="00225A84" w:rsidP="00225A84">
            <w:pPr>
              <w:pStyle w:val="Contact2"/>
              <w:jc w:val="left"/>
            </w:pPr>
            <w:r>
              <w:t xml:space="preserve"> </w:t>
            </w:r>
            <w:r w:rsidR="00611184">
              <w:t>Guwahati, Assam</w:t>
            </w:r>
          </w:p>
          <w:p w14:paraId="6EB7D548" w14:textId="77777777" w:rsidR="00611184" w:rsidRDefault="00611184" w:rsidP="009702F2">
            <w:pPr>
              <w:pStyle w:val="AboutMe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1A567B2B" wp14:editId="0347FB64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175895</wp:posOffset>
                  </wp:positionV>
                  <wp:extent cx="343501" cy="343501"/>
                  <wp:effectExtent l="0" t="0" r="0" b="0"/>
                  <wp:wrapSquare wrapText="bothSides"/>
                  <wp:docPr id="55" name="Graphic 5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0" w:type="dxa"/>
            <w:vMerge/>
          </w:tcPr>
          <w:p w14:paraId="1D7E2A63" w14:textId="77777777" w:rsidR="00611184" w:rsidRPr="008A171A" w:rsidRDefault="00611184" w:rsidP="009702F2">
            <w:pPr>
              <w:pStyle w:val="AboutMe"/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0C2CDBEE" w14:textId="77777777" w:rsidR="00611184" w:rsidRPr="008A171A" w:rsidRDefault="00611184" w:rsidP="009702F2">
            <w:pPr>
              <w:pStyle w:val="AboutMe"/>
              <w:rPr>
                <w:lang w:val="it-IT"/>
              </w:rPr>
            </w:pPr>
          </w:p>
        </w:tc>
      </w:tr>
      <w:tr w:rsidR="00611184" w:rsidRPr="004A28EA" w14:paraId="7F5D57C1" w14:textId="77777777" w:rsidTr="00FA6205">
        <w:trPr>
          <w:trHeight w:val="540"/>
        </w:trPr>
        <w:tc>
          <w:tcPr>
            <w:tcW w:w="457" w:type="dxa"/>
            <w:gridSpan w:val="2"/>
          </w:tcPr>
          <w:p w14:paraId="3A04B58B" w14:textId="77777777" w:rsidR="00611184" w:rsidRPr="008A171A" w:rsidRDefault="00611184" w:rsidP="009702F2">
            <w:pPr>
              <w:pStyle w:val="Heading4"/>
              <w:rPr>
                <w:lang w:val="it-IT"/>
              </w:rPr>
            </w:pPr>
          </w:p>
        </w:tc>
        <w:sdt>
          <w:sdtPr>
            <w:id w:val="1791008625"/>
            <w:placeholder>
              <w:docPart w:val="1943344134DE4CB8B38D29873F484CFE"/>
            </w:placeholder>
            <w:temporary/>
            <w:showingPlcHdr/>
            <w15:appearance w15:val="hidden"/>
          </w:sdtPr>
          <w:sdtContent>
            <w:tc>
              <w:tcPr>
                <w:tcW w:w="2832" w:type="dxa"/>
                <w:gridSpan w:val="4"/>
              </w:tcPr>
              <w:p w14:paraId="61B5696A" w14:textId="77777777" w:rsidR="00611184" w:rsidRDefault="00611184" w:rsidP="009702F2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681" w:type="dxa"/>
          </w:tcPr>
          <w:p w14:paraId="0799F222" w14:textId="77777777" w:rsidR="00611184" w:rsidRDefault="00611184" w:rsidP="009702F2">
            <w:pPr>
              <w:pStyle w:val="Heading4"/>
            </w:pPr>
          </w:p>
        </w:tc>
        <w:tc>
          <w:tcPr>
            <w:tcW w:w="320" w:type="dxa"/>
          </w:tcPr>
          <w:p w14:paraId="37EAC809" w14:textId="77777777" w:rsidR="00611184" w:rsidRDefault="00611184" w:rsidP="009702F2">
            <w:pPr>
              <w:pStyle w:val="Heading4"/>
            </w:pPr>
          </w:p>
        </w:tc>
        <w:tc>
          <w:tcPr>
            <w:tcW w:w="7228" w:type="dxa"/>
            <w:vMerge/>
          </w:tcPr>
          <w:p w14:paraId="4508D843" w14:textId="77777777" w:rsidR="00611184" w:rsidRDefault="00611184" w:rsidP="009702F2">
            <w:pPr>
              <w:pStyle w:val="Title"/>
            </w:pPr>
          </w:p>
        </w:tc>
      </w:tr>
      <w:tr w:rsidR="00611184" w:rsidRPr="004A28EA" w14:paraId="2B94F6FF" w14:textId="77777777" w:rsidTr="00FA6205">
        <w:trPr>
          <w:trHeight w:val="1105"/>
        </w:trPr>
        <w:tc>
          <w:tcPr>
            <w:tcW w:w="591" w:type="dxa"/>
            <w:gridSpan w:val="3"/>
          </w:tcPr>
          <w:p w14:paraId="3AFC8A03" w14:textId="77777777" w:rsidR="00611184" w:rsidRPr="00BF7920" w:rsidRDefault="00611184" w:rsidP="009702F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048011" wp14:editId="45B1B803">
                  <wp:extent cx="248920" cy="248920"/>
                  <wp:effectExtent l="0" t="0" r="0" b="0"/>
                  <wp:docPr id="56" name="Graphic 5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88" cy="24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77B85" w14:textId="77777777" w:rsidR="00611184" w:rsidRPr="00BF7920" w:rsidRDefault="00611184" w:rsidP="009702F2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gridSpan w:val="4"/>
          </w:tcPr>
          <w:p w14:paraId="7A26E2DE" w14:textId="77777777" w:rsidR="00611184" w:rsidRDefault="00D4662C" w:rsidP="000B3E94">
            <w:pPr>
              <w:pStyle w:val="Contact1"/>
              <w:rPr>
                <w:b/>
                <w:bCs/>
                <w:sz w:val="20"/>
                <w:szCs w:val="20"/>
              </w:rPr>
            </w:pPr>
            <w:r w:rsidRPr="00D4662C">
              <w:rPr>
                <w:b/>
                <w:bCs/>
                <w:sz w:val="20"/>
                <w:szCs w:val="20"/>
              </w:rPr>
              <w:t>KENDRIYA VIDYALAYA</w:t>
            </w:r>
          </w:p>
          <w:p w14:paraId="580FE5F5" w14:textId="77777777" w:rsidR="00D4662C" w:rsidRDefault="00D4662C" w:rsidP="00D4662C">
            <w:pPr>
              <w:rPr>
                <w:color w:val="FFFFFF" w:themeColor="background1"/>
              </w:rPr>
            </w:pPr>
            <w:r w:rsidRPr="00D4662C">
              <w:rPr>
                <w:color w:val="FFFFFF" w:themeColor="background1"/>
              </w:rPr>
              <w:t>Class 10</w:t>
            </w:r>
            <w:r w:rsidRPr="00D4662C">
              <w:rPr>
                <w:color w:val="FFFFFF" w:themeColor="background1"/>
                <w:vertAlign w:val="superscript"/>
              </w:rPr>
              <w:t>th</w:t>
            </w:r>
          </w:p>
          <w:p w14:paraId="612B5A56" w14:textId="53CA5A3F" w:rsidR="00D4662C" w:rsidRDefault="00D4662C" w:rsidP="00D466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4662C">
              <w:rPr>
                <w:b/>
                <w:bCs/>
                <w:color w:val="FFFFFF" w:themeColor="background1"/>
                <w:sz w:val="20"/>
                <w:szCs w:val="20"/>
              </w:rPr>
              <w:t>Passed in 201</w:t>
            </w:r>
            <w:r w:rsidR="00D321EB">
              <w:rPr>
                <w:b/>
                <w:bCs/>
                <w:color w:val="FFFFFF" w:themeColor="background1"/>
                <w:sz w:val="20"/>
                <w:szCs w:val="20"/>
              </w:rPr>
              <w:t>7</w:t>
            </w:r>
            <w:r w:rsidRPr="00D4662C">
              <w:rPr>
                <w:b/>
                <w:bCs/>
                <w:color w:val="FFFFFF" w:themeColor="background1"/>
                <w:sz w:val="20"/>
                <w:szCs w:val="20"/>
              </w:rPr>
              <w:t xml:space="preserve">, with </w:t>
            </w:r>
            <w:r w:rsidR="00D321EB">
              <w:rPr>
                <w:b/>
                <w:bCs/>
                <w:color w:val="FFFFFF" w:themeColor="background1"/>
                <w:sz w:val="20"/>
                <w:szCs w:val="20"/>
              </w:rPr>
              <w:t>10</w:t>
            </w:r>
            <w:r w:rsidRPr="00D4662C">
              <w:rPr>
                <w:b/>
                <w:bCs/>
                <w:color w:val="FFFFFF" w:themeColor="background1"/>
                <w:sz w:val="20"/>
                <w:szCs w:val="20"/>
              </w:rPr>
              <w:t xml:space="preserve"> CGPA</w:t>
            </w:r>
          </w:p>
          <w:p w14:paraId="225A5C68" w14:textId="6964F582" w:rsidR="00D4662C" w:rsidRPr="00D4662C" w:rsidRDefault="00D4662C" w:rsidP="00D4662C">
            <w:pPr>
              <w:rPr>
                <w:b/>
                <w:bCs/>
              </w:rPr>
            </w:pPr>
          </w:p>
        </w:tc>
        <w:tc>
          <w:tcPr>
            <w:tcW w:w="320" w:type="dxa"/>
            <w:vMerge w:val="restart"/>
          </w:tcPr>
          <w:p w14:paraId="7F97D95E" w14:textId="77777777" w:rsidR="00611184" w:rsidRDefault="00611184" w:rsidP="009702F2">
            <w:r>
              <w:t xml:space="preserve"> </w:t>
            </w:r>
          </w:p>
        </w:tc>
        <w:tc>
          <w:tcPr>
            <w:tcW w:w="7228" w:type="dxa"/>
            <w:vMerge/>
          </w:tcPr>
          <w:p w14:paraId="7F7AF84F" w14:textId="77777777" w:rsidR="00611184" w:rsidRDefault="00611184" w:rsidP="009702F2">
            <w:pPr>
              <w:pStyle w:val="Title"/>
            </w:pPr>
          </w:p>
        </w:tc>
      </w:tr>
      <w:tr w:rsidR="00611184" w:rsidRPr="004A28EA" w14:paraId="2F75D620" w14:textId="77777777" w:rsidTr="00FA6205">
        <w:trPr>
          <w:trHeight w:val="1128"/>
        </w:trPr>
        <w:tc>
          <w:tcPr>
            <w:tcW w:w="591" w:type="dxa"/>
            <w:gridSpan w:val="3"/>
          </w:tcPr>
          <w:p w14:paraId="0CD457B3" w14:textId="77777777" w:rsidR="00611184" w:rsidRDefault="00611184" w:rsidP="009702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D1F89" wp14:editId="1CDF9972">
                  <wp:extent cx="243840" cy="243840"/>
                  <wp:effectExtent l="0" t="0" r="3810" b="3810"/>
                  <wp:docPr id="60" name="Graphic 6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02" cy="24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  <w:gridSpan w:val="4"/>
          </w:tcPr>
          <w:p w14:paraId="5465B76C" w14:textId="77777777" w:rsidR="00D4662C" w:rsidRDefault="00D4662C" w:rsidP="00D4662C">
            <w:pPr>
              <w:pStyle w:val="Contact1"/>
              <w:rPr>
                <w:b/>
                <w:bCs/>
                <w:sz w:val="20"/>
                <w:szCs w:val="20"/>
              </w:rPr>
            </w:pPr>
            <w:r w:rsidRPr="00D4662C">
              <w:rPr>
                <w:b/>
                <w:bCs/>
                <w:sz w:val="20"/>
                <w:szCs w:val="20"/>
              </w:rPr>
              <w:t>KENDRIYA VIDYALAYA</w:t>
            </w:r>
          </w:p>
          <w:p w14:paraId="5D3AA022" w14:textId="7B29C6F5" w:rsidR="00D4662C" w:rsidRDefault="00D4662C" w:rsidP="00D4662C">
            <w:pPr>
              <w:rPr>
                <w:color w:val="FFFFFF" w:themeColor="background1"/>
              </w:rPr>
            </w:pPr>
            <w:r w:rsidRPr="00D4662C">
              <w:rPr>
                <w:color w:val="FFFFFF" w:themeColor="background1"/>
              </w:rPr>
              <w:t>Class 1</w:t>
            </w:r>
            <w:r>
              <w:rPr>
                <w:color w:val="FFFFFF" w:themeColor="background1"/>
              </w:rPr>
              <w:t>2</w:t>
            </w:r>
            <w:r w:rsidRPr="00D4662C">
              <w:rPr>
                <w:color w:val="FFFFFF" w:themeColor="background1"/>
                <w:vertAlign w:val="superscript"/>
              </w:rPr>
              <w:t>th</w:t>
            </w:r>
          </w:p>
          <w:p w14:paraId="4935374F" w14:textId="4C10CAC4" w:rsidR="00611184" w:rsidRPr="00BF7920" w:rsidRDefault="00D4662C" w:rsidP="00D4662C">
            <w:pPr>
              <w:pStyle w:val="Contact1"/>
              <w:rPr>
                <w:sz w:val="20"/>
                <w:szCs w:val="20"/>
              </w:rPr>
            </w:pPr>
            <w:r w:rsidRPr="00D4662C">
              <w:rPr>
                <w:b/>
                <w:bCs/>
                <w:sz w:val="20"/>
                <w:szCs w:val="20"/>
              </w:rPr>
              <w:t>Passed in 201</w:t>
            </w:r>
            <w:r w:rsidR="00D321EB">
              <w:rPr>
                <w:b/>
                <w:bCs/>
                <w:sz w:val="20"/>
                <w:szCs w:val="20"/>
              </w:rPr>
              <w:t>9</w:t>
            </w:r>
            <w:r w:rsidRPr="00D4662C">
              <w:rPr>
                <w:b/>
                <w:bCs/>
                <w:sz w:val="20"/>
                <w:szCs w:val="20"/>
              </w:rPr>
              <w:t xml:space="preserve">, with </w:t>
            </w:r>
            <w:r>
              <w:rPr>
                <w:b/>
                <w:bCs/>
                <w:sz w:val="20"/>
                <w:szCs w:val="20"/>
              </w:rPr>
              <w:t>7</w:t>
            </w:r>
            <w:r w:rsidR="00D321EB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20" w:type="dxa"/>
            <w:vMerge/>
          </w:tcPr>
          <w:p w14:paraId="19979DE7" w14:textId="77777777" w:rsidR="00611184" w:rsidRDefault="00611184" w:rsidP="009702F2"/>
        </w:tc>
        <w:tc>
          <w:tcPr>
            <w:tcW w:w="7228" w:type="dxa"/>
            <w:vMerge/>
          </w:tcPr>
          <w:p w14:paraId="68917657" w14:textId="77777777" w:rsidR="00611184" w:rsidRDefault="00611184" w:rsidP="009702F2">
            <w:pPr>
              <w:pStyle w:val="Title"/>
            </w:pPr>
          </w:p>
        </w:tc>
      </w:tr>
      <w:tr w:rsidR="00611184" w:rsidRPr="004A28EA" w14:paraId="7D376846" w14:textId="77777777" w:rsidTr="00FA6205">
        <w:trPr>
          <w:trHeight w:val="1320"/>
        </w:trPr>
        <w:tc>
          <w:tcPr>
            <w:tcW w:w="591" w:type="dxa"/>
            <w:gridSpan w:val="3"/>
          </w:tcPr>
          <w:p w14:paraId="56A46064" w14:textId="77777777" w:rsidR="00611184" w:rsidRDefault="00611184" w:rsidP="000B3E94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490E799D" wp14:editId="4B5C55A6">
                  <wp:extent cx="243840" cy="243840"/>
                  <wp:effectExtent l="0" t="0" r="3810" b="3810"/>
                  <wp:docPr id="61" name="Graphic 6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06" cy="2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  <w:gridSpan w:val="4"/>
          </w:tcPr>
          <w:p w14:paraId="7B12C334" w14:textId="77777777" w:rsidR="00611184" w:rsidRPr="00D4662C" w:rsidRDefault="00611184" w:rsidP="00225A84">
            <w:pPr>
              <w:pStyle w:val="Contact1"/>
              <w:rPr>
                <w:b/>
                <w:sz w:val="20"/>
                <w:szCs w:val="20"/>
                <w:lang w:val="en-IN"/>
              </w:rPr>
            </w:pPr>
            <w:r w:rsidRPr="00D4662C">
              <w:rPr>
                <w:b/>
                <w:sz w:val="20"/>
                <w:szCs w:val="20"/>
                <w:lang w:val="en-IN"/>
              </w:rPr>
              <w:t>GAUHATI UNIVERSITY</w:t>
            </w:r>
          </w:p>
          <w:p w14:paraId="19D78ACB" w14:textId="3EDA1888" w:rsidR="00611184" w:rsidRPr="000B3E94" w:rsidRDefault="00611184" w:rsidP="00225A84">
            <w:pPr>
              <w:pStyle w:val="Contact1"/>
              <w:rPr>
                <w:sz w:val="20"/>
                <w:szCs w:val="20"/>
              </w:rPr>
            </w:pPr>
            <w:r w:rsidRPr="000B3E94">
              <w:rPr>
                <w:sz w:val="20"/>
                <w:szCs w:val="20"/>
              </w:rPr>
              <w:t xml:space="preserve">B.Sc. in </w:t>
            </w:r>
            <w:r w:rsidR="00D321EB">
              <w:rPr>
                <w:sz w:val="20"/>
                <w:szCs w:val="20"/>
              </w:rPr>
              <w:t>Physics</w:t>
            </w:r>
          </w:p>
          <w:p w14:paraId="7CF44C9C" w14:textId="22F69070" w:rsidR="00611184" w:rsidRDefault="00611184" w:rsidP="00225A84">
            <w:pPr>
              <w:pStyle w:val="Contact2"/>
              <w:jc w:val="left"/>
            </w:pPr>
            <w:r w:rsidRPr="000B3E94">
              <w:rPr>
                <w:sz w:val="20"/>
                <w:szCs w:val="20"/>
              </w:rPr>
              <w:t>Passed in 202</w:t>
            </w:r>
            <w:r w:rsidR="00D321EB">
              <w:rPr>
                <w:sz w:val="20"/>
                <w:szCs w:val="20"/>
              </w:rPr>
              <w:t>2</w:t>
            </w:r>
            <w:r w:rsidRPr="000B3E94">
              <w:rPr>
                <w:sz w:val="20"/>
                <w:szCs w:val="20"/>
              </w:rPr>
              <w:t>, with 8.6 CGPA</w:t>
            </w:r>
          </w:p>
        </w:tc>
        <w:tc>
          <w:tcPr>
            <w:tcW w:w="320" w:type="dxa"/>
          </w:tcPr>
          <w:p w14:paraId="432BE5B9" w14:textId="77777777" w:rsidR="00611184" w:rsidRDefault="00611184" w:rsidP="00D54F56">
            <w:pPr>
              <w:pStyle w:val="Contact2"/>
            </w:pPr>
          </w:p>
        </w:tc>
        <w:tc>
          <w:tcPr>
            <w:tcW w:w="7228" w:type="dxa"/>
            <w:vMerge/>
          </w:tcPr>
          <w:p w14:paraId="0618B72A" w14:textId="77777777" w:rsidR="00611184" w:rsidRDefault="00611184" w:rsidP="009702F2">
            <w:pPr>
              <w:pStyle w:val="Title"/>
            </w:pPr>
          </w:p>
        </w:tc>
      </w:tr>
      <w:tr w:rsidR="00611184" w:rsidRPr="004A28EA" w14:paraId="2F300DA7" w14:textId="77777777" w:rsidTr="00FA6205">
        <w:trPr>
          <w:trHeight w:val="1272"/>
        </w:trPr>
        <w:tc>
          <w:tcPr>
            <w:tcW w:w="591" w:type="dxa"/>
            <w:gridSpan w:val="3"/>
          </w:tcPr>
          <w:p w14:paraId="51A8311A" w14:textId="27DD00B6" w:rsidR="00611184" w:rsidRDefault="00611184" w:rsidP="000B3E94">
            <w:pPr>
              <w:pStyle w:val="Contact2"/>
            </w:pPr>
          </w:p>
        </w:tc>
        <w:tc>
          <w:tcPr>
            <w:tcW w:w="3379" w:type="dxa"/>
            <w:gridSpan w:val="4"/>
          </w:tcPr>
          <w:p w14:paraId="47FBBA19" w14:textId="4FEBE5D5" w:rsidR="00611184" w:rsidRDefault="00611184" w:rsidP="00225A84">
            <w:pPr>
              <w:pStyle w:val="Contact2"/>
              <w:jc w:val="left"/>
            </w:pPr>
          </w:p>
        </w:tc>
        <w:tc>
          <w:tcPr>
            <w:tcW w:w="320" w:type="dxa"/>
            <w:vMerge w:val="restart"/>
          </w:tcPr>
          <w:p w14:paraId="1F1F230E" w14:textId="77777777" w:rsidR="00611184" w:rsidRDefault="00611184" w:rsidP="00D54F56">
            <w:pPr>
              <w:pStyle w:val="Contact2"/>
            </w:pPr>
          </w:p>
        </w:tc>
        <w:tc>
          <w:tcPr>
            <w:tcW w:w="7228" w:type="dxa"/>
            <w:vMerge/>
          </w:tcPr>
          <w:p w14:paraId="08909EFD" w14:textId="77777777" w:rsidR="00611184" w:rsidRDefault="00611184" w:rsidP="009702F2">
            <w:pPr>
              <w:pStyle w:val="Title"/>
            </w:pPr>
          </w:p>
        </w:tc>
      </w:tr>
      <w:tr w:rsidR="00611184" w:rsidRPr="004A28EA" w14:paraId="69D72912" w14:textId="77777777" w:rsidTr="00FA6205">
        <w:trPr>
          <w:trHeight w:val="585"/>
        </w:trPr>
        <w:tc>
          <w:tcPr>
            <w:tcW w:w="3970" w:type="dxa"/>
            <w:gridSpan w:val="7"/>
          </w:tcPr>
          <w:p w14:paraId="61888CEB" w14:textId="77777777" w:rsidR="00611184" w:rsidRPr="00453A7B" w:rsidRDefault="00611184" w:rsidP="009702F2">
            <w:pPr>
              <w:pStyle w:val="Heading4"/>
            </w:pPr>
          </w:p>
        </w:tc>
        <w:tc>
          <w:tcPr>
            <w:tcW w:w="320" w:type="dxa"/>
            <w:vMerge/>
          </w:tcPr>
          <w:p w14:paraId="4E92F7A0" w14:textId="77777777" w:rsidR="00611184" w:rsidRDefault="00611184" w:rsidP="009702F2">
            <w:pPr>
              <w:pStyle w:val="Heading4"/>
            </w:pPr>
          </w:p>
        </w:tc>
        <w:tc>
          <w:tcPr>
            <w:tcW w:w="7228" w:type="dxa"/>
            <w:vMerge/>
          </w:tcPr>
          <w:p w14:paraId="7732904F" w14:textId="77777777" w:rsidR="00611184" w:rsidRDefault="00611184" w:rsidP="009702F2">
            <w:pPr>
              <w:pStyle w:val="Title"/>
            </w:pPr>
          </w:p>
        </w:tc>
      </w:tr>
      <w:tr w:rsidR="00611184" w:rsidRPr="00124ED6" w14:paraId="524027BB" w14:textId="77777777" w:rsidTr="00FA6205">
        <w:trPr>
          <w:trHeight w:val="170"/>
        </w:trPr>
        <w:tc>
          <w:tcPr>
            <w:tcW w:w="3970" w:type="dxa"/>
            <w:gridSpan w:val="7"/>
          </w:tcPr>
          <w:p w14:paraId="7E4F99D6" w14:textId="77777777" w:rsidR="00611184" w:rsidRPr="00D4662C" w:rsidRDefault="00611184" w:rsidP="009702F2">
            <w:pPr>
              <w:rPr>
                <w:noProof/>
                <w:sz w:val="16"/>
                <w:szCs w:val="16"/>
                <w:lang w:val="en-IN"/>
              </w:rPr>
            </w:pPr>
          </w:p>
        </w:tc>
        <w:tc>
          <w:tcPr>
            <w:tcW w:w="320" w:type="dxa"/>
            <w:vMerge/>
          </w:tcPr>
          <w:p w14:paraId="4ECDA213" w14:textId="77777777" w:rsidR="00611184" w:rsidRPr="00D4662C" w:rsidRDefault="00611184" w:rsidP="009702F2">
            <w:pPr>
              <w:rPr>
                <w:lang w:val="en-IN"/>
              </w:rPr>
            </w:pPr>
          </w:p>
        </w:tc>
        <w:tc>
          <w:tcPr>
            <w:tcW w:w="7228" w:type="dxa"/>
            <w:vMerge/>
          </w:tcPr>
          <w:p w14:paraId="41CF8C24" w14:textId="77777777" w:rsidR="00611184" w:rsidRPr="00D4662C" w:rsidRDefault="00611184" w:rsidP="009702F2">
            <w:pPr>
              <w:pStyle w:val="Title"/>
              <w:rPr>
                <w:lang w:val="en-IN"/>
              </w:rPr>
            </w:pPr>
          </w:p>
        </w:tc>
      </w:tr>
      <w:tr w:rsidR="00611184" w:rsidRPr="00C62E97" w14:paraId="59CEC8A7" w14:textId="77777777" w:rsidTr="00FA6205">
        <w:trPr>
          <w:trHeight w:val="231"/>
        </w:trPr>
        <w:tc>
          <w:tcPr>
            <w:tcW w:w="3970" w:type="dxa"/>
            <w:gridSpan w:val="7"/>
          </w:tcPr>
          <w:p w14:paraId="024104EF" w14:textId="77777777" w:rsidR="00611184" w:rsidRPr="00BF7920" w:rsidRDefault="00611184" w:rsidP="000B3E94">
            <w:pPr>
              <w:pStyle w:val="AboutMe"/>
              <w:jc w:val="left"/>
              <w:rPr>
                <w:sz w:val="20"/>
                <w:szCs w:val="20"/>
              </w:rPr>
            </w:pPr>
          </w:p>
        </w:tc>
        <w:tc>
          <w:tcPr>
            <w:tcW w:w="320" w:type="dxa"/>
            <w:vMerge/>
          </w:tcPr>
          <w:p w14:paraId="1366E9B1" w14:textId="77777777" w:rsidR="00611184" w:rsidRPr="00C62E97" w:rsidRDefault="00611184" w:rsidP="009702F2"/>
        </w:tc>
        <w:tc>
          <w:tcPr>
            <w:tcW w:w="7228" w:type="dxa"/>
            <w:vMerge/>
          </w:tcPr>
          <w:p w14:paraId="6E1FECDD" w14:textId="77777777" w:rsidR="00611184" w:rsidRPr="00C62E97" w:rsidRDefault="00611184" w:rsidP="009702F2">
            <w:pPr>
              <w:pStyle w:val="Title"/>
            </w:pPr>
          </w:p>
        </w:tc>
      </w:tr>
      <w:tr w:rsidR="00611184" w:rsidRPr="00C62E97" w14:paraId="6ADF04DF" w14:textId="77777777" w:rsidTr="00FA6205">
        <w:trPr>
          <w:trHeight w:val="588"/>
        </w:trPr>
        <w:tc>
          <w:tcPr>
            <w:tcW w:w="591" w:type="dxa"/>
            <w:gridSpan w:val="3"/>
          </w:tcPr>
          <w:p w14:paraId="6CF49DEF" w14:textId="77777777" w:rsidR="00611184" w:rsidRPr="00873A66" w:rsidRDefault="00611184" w:rsidP="009702F2">
            <w:pPr>
              <w:pStyle w:val="Heading6"/>
              <w:rPr>
                <w:b/>
                <w:bCs/>
                <w:sz w:val="22"/>
                <w:szCs w:val="22"/>
              </w:rPr>
            </w:pPr>
          </w:p>
        </w:tc>
        <w:sdt>
          <w:sdtPr>
            <w:id w:val="954223214"/>
            <w:placeholder>
              <w:docPart w:val="F6711F566563453B87794B40AB3B5A28"/>
            </w:placeholder>
            <w:temporary/>
            <w:showingPlcHdr/>
            <w15:appearance w15:val="hidden"/>
          </w:sdtPr>
          <w:sdtContent>
            <w:tc>
              <w:tcPr>
                <w:tcW w:w="2678" w:type="dxa"/>
                <w:gridSpan w:val="2"/>
              </w:tcPr>
              <w:p w14:paraId="7F5BCFE8" w14:textId="77777777" w:rsidR="00611184" w:rsidRPr="00873A66" w:rsidRDefault="00611184" w:rsidP="009702F2">
                <w:pPr>
                  <w:pStyle w:val="Heading6"/>
                  <w:rPr>
                    <w:b/>
                    <w:bCs/>
                    <w:sz w:val="22"/>
                    <w:szCs w:val="22"/>
                  </w:rPr>
                </w:pPr>
                <w:r>
                  <w:t>A B O U T  M E</w:t>
                </w:r>
              </w:p>
            </w:tc>
          </w:sdtContent>
        </w:sdt>
        <w:tc>
          <w:tcPr>
            <w:tcW w:w="701" w:type="dxa"/>
            <w:gridSpan w:val="2"/>
          </w:tcPr>
          <w:p w14:paraId="004401AE" w14:textId="77777777" w:rsidR="00611184" w:rsidRPr="00873A66" w:rsidRDefault="00611184" w:rsidP="009702F2">
            <w:pPr>
              <w:pStyle w:val="Heading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" w:type="dxa"/>
            <w:vMerge/>
          </w:tcPr>
          <w:p w14:paraId="4C011034" w14:textId="77777777" w:rsidR="00611184" w:rsidRPr="00C62E97" w:rsidRDefault="00611184" w:rsidP="00D54F56">
            <w:pPr>
              <w:pStyle w:val="Heading6"/>
            </w:pPr>
          </w:p>
        </w:tc>
        <w:tc>
          <w:tcPr>
            <w:tcW w:w="7228" w:type="dxa"/>
            <w:vMerge/>
          </w:tcPr>
          <w:p w14:paraId="5FD78A3C" w14:textId="77777777" w:rsidR="00611184" w:rsidRPr="00C62E97" w:rsidRDefault="00611184" w:rsidP="009702F2">
            <w:pPr>
              <w:pStyle w:val="Title"/>
            </w:pPr>
          </w:p>
        </w:tc>
      </w:tr>
      <w:tr w:rsidR="00611184" w:rsidRPr="00124ED6" w14:paraId="46ECE31F" w14:textId="77777777" w:rsidTr="00FA6205">
        <w:trPr>
          <w:trHeight w:val="576"/>
        </w:trPr>
        <w:tc>
          <w:tcPr>
            <w:tcW w:w="3970" w:type="dxa"/>
            <w:gridSpan w:val="7"/>
          </w:tcPr>
          <w:p w14:paraId="08CAE07E" w14:textId="5995ECC1" w:rsidR="00611184" w:rsidRPr="00887E05" w:rsidRDefault="00611184" w:rsidP="00611184">
            <w:pPr>
              <w:pStyle w:val="AboutMe"/>
              <w:jc w:val="left"/>
            </w:pPr>
            <w:r w:rsidRPr="00873A66">
              <w:rPr>
                <w:b/>
                <w:bCs/>
                <w:sz w:val="22"/>
                <w:szCs w:val="22"/>
              </w:rPr>
              <w:t>DOB:</w:t>
            </w:r>
            <w:r w:rsidRPr="00873A66">
              <w:rPr>
                <w:sz w:val="22"/>
                <w:szCs w:val="22"/>
              </w:rPr>
              <w:t xml:space="preserve"> </w:t>
            </w:r>
            <w:r w:rsidR="00D321EB">
              <w:rPr>
                <w:sz w:val="22"/>
                <w:szCs w:val="22"/>
              </w:rPr>
              <w:t>23</w:t>
            </w:r>
            <w:r w:rsidR="00D321EB" w:rsidRPr="00D321EB">
              <w:rPr>
                <w:sz w:val="22"/>
                <w:szCs w:val="22"/>
                <w:vertAlign w:val="superscript"/>
              </w:rPr>
              <w:t>rd</w:t>
            </w:r>
            <w:r w:rsidR="00D321EB">
              <w:rPr>
                <w:sz w:val="22"/>
                <w:szCs w:val="22"/>
              </w:rPr>
              <w:t xml:space="preserve"> November</w:t>
            </w:r>
            <w:r w:rsidRPr="00873A66">
              <w:rPr>
                <w:sz w:val="22"/>
                <w:szCs w:val="22"/>
              </w:rPr>
              <w:t xml:space="preserve"> 200</w:t>
            </w:r>
            <w:r w:rsidR="00D321EB">
              <w:rPr>
                <w:sz w:val="22"/>
                <w:szCs w:val="22"/>
              </w:rPr>
              <w:t>1</w:t>
            </w:r>
          </w:p>
        </w:tc>
        <w:tc>
          <w:tcPr>
            <w:tcW w:w="320" w:type="dxa"/>
            <w:vMerge/>
          </w:tcPr>
          <w:p w14:paraId="6A12F074" w14:textId="77777777" w:rsidR="00611184" w:rsidRPr="00124ED6" w:rsidRDefault="00611184" w:rsidP="009702F2">
            <w:pPr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739F7232" w14:textId="77777777" w:rsidR="00611184" w:rsidRPr="00124ED6" w:rsidRDefault="00611184" w:rsidP="009702F2">
            <w:pPr>
              <w:pStyle w:val="Title"/>
              <w:rPr>
                <w:lang w:val="it-IT"/>
              </w:rPr>
            </w:pPr>
          </w:p>
        </w:tc>
      </w:tr>
      <w:tr w:rsidR="00611184" w:rsidRPr="00124ED6" w14:paraId="174D41E4" w14:textId="77777777" w:rsidTr="00FA6205">
        <w:trPr>
          <w:trHeight w:val="516"/>
        </w:trPr>
        <w:tc>
          <w:tcPr>
            <w:tcW w:w="3970" w:type="dxa"/>
            <w:gridSpan w:val="7"/>
          </w:tcPr>
          <w:p w14:paraId="08D1F8F4" w14:textId="64BD9215" w:rsidR="00611184" w:rsidRPr="00611184" w:rsidRDefault="00611184" w:rsidP="000B3E94">
            <w:pPr>
              <w:pStyle w:val="AboutMe"/>
              <w:jc w:val="left"/>
              <w:rPr>
                <w:sz w:val="22"/>
                <w:szCs w:val="22"/>
              </w:rPr>
            </w:pPr>
            <w:r w:rsidRPr="00873A66">
              <w:rPr>
                <w:b/>
                <w:bCs/>
                <w:sz w:val="22"/>
                <w:szCs w:val="22"/>
              </w:rPr>
              <w:t>Languages:</w:t>
            </w:r>
            <w:r w:rsidRPr="00873A66">
              <w:rPr>
                <w:sz w:val="22"/>
                <w:szCs w:val="22"/>
              </w:rPr>
              <w:t xml:space="preserve"> English</w:t>
            </w:r>
            <w:r w:rsidR="00D321EB">
              <w:rPr>
                <w:sz w:val="22"/>
                <w:szCs w:val="22"/>
              </w:rPr>
              <w:t>,</w:t>
            </w:r>
            <w:r w:rsidRPr="00873A66">
              <w:rPr>
                <w:sz w:val="22"/>
                <w:szCs w:val="22"/>
              </w:rPr>
              <w:t xml:space="preserve"> Hindi</w:t>
            </w:r>
            <w:r w:rsidR="00D321EB">
              <w:rPr>
                <w:sz w:val="22"/>
                <w:szCs w:val="22"/>
              </w:rPr>
              <w:t xml:space="preserve"> and Assamese</w:t>
            </w:r>
          </w:p>
        </w:tc>
        <w:tc>
          <w:tcPr>
            <w:tcW w:w="320" w:type="dxa"/>
            <w:vMerge/>
          </w:tcPr>
          <w:p w14:paraId="7A485033" w14:textId="77777777" w:rsidR="00611184" w:rsidRPr="00D321EB" w:rsidRDefault="00611184" w:rsidP="009702F2">
            <w:pPr>
              <w:rPr>
                <w:lang w:val="en-IN"/>
              </w:rPr>
            </w:pPr>
          </w:p>
        </w:tc>
        <w:tc>
          <w:tcPr>
            <w:tcW w:w="7228" w:type="dxa"/>
            <w:vMerge/>
          </w:tcPr>
          <w:p w14:paraId="4339B122" w14:textId="77777777" w:rsidR="00611184" w:rsidRPr="00D321EB" w:rsidRDefault="00611184" w:rsidP="009702F2">
            <w:pPr>
              <w:pStyle w:val="Title"/>
              <w:rPr>
                <w:lang w:val="en-IN"/>
              </w:rPr>
            </w:pPr>
          </w:p>
        </w:tc>
      </w:tr>
      <w:tr w:rsidR="00611184" w:rsidRPr="00124ED6" w14:paraId="400FE5FC" w14:textId="77777777" w:rsidTr="00FA6205">
        <w:trPr>
          <w:trHeight w:val="552"/>
        </w:trPr>
        <w:tc>
          <w:tcPr>
            <w:tcW w:w="3970" w:type="dxa"/>
            <w:gridSpan w:val="7"/>
          </w:tcPr>
          <w:p w14:paraId="09E587D2" w14:textId="77777777" w:rsidR="00611184" w:rsidRPr="00873A66" w:rsidRDefault="00611184" w:rsidP="000B3E94">
            <w:pPr>
              <w:pStyle w:val="AboutMe"/>
              <w:jc w:val="left"/>
              <w:rPr>
                <w:b/>
                <w:bCs/>
                <w:sz w:val="22"/>
                <w:szCs w:val="22"/>
              </w:rPr>
            </w:pPr>
            <w:r w:rsidRPr="00873A66">
              <w:rPr>
                <w:b/>
                <w:bCs/>
                <w:sz w:val="22"/>
                <w:szCs w:val="22"/>
              </w:rPr>
              <w:t>Interest:</w:t>
            </w:r>
            <w:r w:rsidRPr="00873A66">
              <w:rPr>
                <w:sz w:val="22"/>
                <w:szCs w:val="22"/>
              </w:rPr>
              <w:t xml:space="preserve"> Gaming and Traveling</w:t>
            </w:r>
          </w:p>
        </w:tc>
        <w:tc>
          <w:tcPr>
            <w:tcW w:w="320" w:type="dxa"/>
            <w:vMerge/>
          </w:tcPr>
          <w:p w14:paraId="45983B69" w14:textId="77777777" w:rsidR="00611184" w:rsidRPr="00124ED6" w:rsidRDefault="00611184" w:rsidP="009702F2">
            <w:pPr>
              <w:rPr>
                <w:lang w:val="it-IT"/>
              </w:rPr>
            </w:pPr>
          </w:p>
        </w:tc>
        <w:tc>
          <w:tcPr>
            <w:tcW w:w="7228" w:type="dxa"/>
            <w:vMerge/>
          </w:tcPr>
          <w:p w14:paraId="7C2C06DA" w14:textId="77777777" w:rsidR="00611184" w:rsidRPr="00124ED6" w:rsidRDefault="00611184" w:rsidP="009702F2">
            <w:pPr>
              <w:pStyle w:val="Title"/>
              <w:rPr>
                <w:lang w:val="it-IT"/>
              </w:rPr>
            </w:pPr>
          </w:p>
        </w:tc>
      </w:tr>
    </w:tbl>
    <w:p w14:paraId="3CF6DA13" w14:textId="3D6A7214" w:rsidR="00871DB8" w:rsidRDefault="001E4415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2FCCF85E" wp14:editId="1F835F9D">
                <wp:simplePos x="0" y="0"/>
                <wp:positionH relativeFrom="page">
                  <wp:posOffset>-16933</wp:posOffset>
                </wp:positionH>
                <wp:positionV relativeFrom="margin">
                  <wp:posOffset>-2136987</wp:posOffset>
                </wp:positionV>
                <wp:extent cx="2687320" cy="1322197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7320" cy="13221970"/>
                          <a:chOff x="-13421" y="0"/>
                          <a:chExt cx="2686226" cy="13218160"/>
                        </a:xfrm>
                      </wpg:grpSpPr>
                      <wpg:grpSp>
                        <wpg:cNvPr id="45" name="Group 12"/>
                        <wpg:cNvGrpSpPr/>
                        <wpg:grpSpPr>
                          <a:xfrm>
                            <a:off x="-13421" y="4422022"/>
                            <a:ext cx="2686226" cy="4997610"/>
                            <a:chOff x="-13423" y="-1797844"/>
                            <a:chExt cx="2686772" cy="4997722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46" name="Group 6"/>
                          <wpg:cNvGrpSpPr/>
                          <wpg:grpSpPr>
                            <a:xfrm>
                              <a:off x="-9" y="-792005"/>
                              <a:ext cx="2673358" cy="3991883"/>
                              <a:chOff x="-9" y="-1904384"/>
                              <a:chExt cx="2673358" cy="3991906"/>
                            </a:xfrm>
                            <a:grpFill/>
                          </wpg:grpSpPr>
                          <wps:wsp>
                            <wps:cNvPr id="47" name="Rectangle 7"/>
                            <wps:cNvSpPr/>
                            <wps:spPr>
                              <a:xfrm>
                                <a:off x="-9" y="-1904384"/>
                                <a:ext cx="2665730" cy="298606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riangle 8"/>
                            <wps:cNvSpPr/>
                            <wps:spPr>
                              <a:xfrm rot="10800000">
                                <a:off x="7619" y="1081681"/>
                                <a:ext cx="2665730" cy="1005841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Right Triangle 10"/>
                          <wps:cNvSpPr/>
                          <wps:spPr>
                            <a:xfrm>
                              <a:off x="-13423" y="-1797844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Triangle 11"/>
                          <wps:cNvSpPr/>
                          <wps:spPr>
                            <a:xfrm flipH="1">
                              <a:off x="1335314" y="-1797844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19"/>
                        <wpg:cNvGrpSpPr/>
                        <wpg:grpSpPr>
                          <a:xfrm>
                            <a:off x="-13418" y="8645717"/>
                            <a:ext cx="2681689" cy="4572443"/>
                            <a:chOff x="-13421" y="-660223"/>
                            <a:chExt cx="2682236" cy="4572549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54" name="Group 20"/>
                          <wpg:cNvGrpSpPr/>
                          <wpg:grpSpPr>
                            <a:xfrm>
                              <a:off x="-3" y="334838"/>
                              <a:ext cx="2665733" cy="3577488"/>
                              <a:chOff x="-3" y="-777535"/>
                              <a:chExt cx="2665733" cy="3577506"/>
                            </a:xfrm>
                            <a:grpFill/>
                          </wpg:grpSpPr>
                          <wps:wsp>
                            <wps:cNvPr id="57" name="Rectangle 21"/>
                            <wps:cNvSpPr/>
                            <wps:spPr>
                              <a:xfrm>
                                <a:off x="-3" y="-777535"/>
                                <a:ext cx="2665730" cy="257165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Right Triangle 23"/>
                          <wps:cNvSpPr/>
                          <wps:spPr>
                            <a:xfrm>
                              <a:off x="-13421" y="-660223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ight Triangle 63"/>
                          <wps:cNvSpPr/>
                          <wps:spPr>
                            <a:xfrm flipH="1">
                              <a:off x="1305099" y="-644988"/>
                              <a:ext cx="1363716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9"/>
                        <wpg:cNvGrpSpPr/>
                        <wpg:grpSpPr>
                          <a:xfrm>
                            <a:off x="-6193" y="4116138"/>
                            <a:ext cx="2671289" cy="1087085"/>
                            <a:chOff x="-6194" y="-110884"/>
                            <a:chExt cx="2671924" cy="108711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76" name="Rectangle 81"/>
                          <wps:cNvSpPr/>
                          <wps:spPr>
                            <a:xfrm>
                              <a:off x="0" y="-110884"/>
                              <a:ext cx="2665730" cy="812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riangle 34"/>
                          <wps:cNvSpPr/>
                          <wps:spPr>
                            <a:xfrm rot="10800000">
                              <a:off x="-6194" y="-29609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88"/>
                        <wpg:cNvGrpSpPr/>
                        <wpg:grpSpPr>
                          <a:xfrm>
                            <a:off x="0" y="0"/>
                            <a:ext cx="2668270" cy="4136467"/>
                            <a:chOff x="0" y="0"/>
                            <a:chExt cx="2668814" cy="4136564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83" name="Rectangle 90"/>
                          <wps:cNvSpPr/>
                          <wps:spPr>
                            <a:xfrm>
                              <a:off x="0" y="882890"/>
                              <a:ext cx="2665730" cy="325367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9C74CD" w14:textId="77777777" w:rsidR="00873A66" w:rsidRPr="00873A66" w:rsidRDefault="00873A66" w:rsidP="00873A6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CF85E" id="Group 43" o:spid="_x0000_s1026" style="position:absolute;margin-left:-1.35pt;margin-top:-168.25pt;width:211.6pt;height:1041.1pt;z-index:-251577344;mso-position-horizontal-relative:page;mso-position-vertical-relative:margin;mso-width-relative:margin;mso-height-relative:margin" coordorigin="-134" coordsize="2686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">
                <v:group id="Group 12" o:spid="_x0000_s1027" style="position:absolute;left:-134;top:44220;width:26862;height:49976" coordorigin="-134,-17978" coordsize="26867,4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6" o:spid="_x0000_s1028" style="position:absolute;top:-7920;width:26733;height:39918" coordorigin=",-19043" coordsize="26733,3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7" o:spid="_x0000_s1029" style="position:absolute;top:-19043;width:26657;height:29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left:76;top:10816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left:-134;top:-17978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" filled="f" stroked="f" strokeweight="1pt"/>
                  <v:shape id="Right Triangle 11" o:spid="_x0000_s1032" type="#_x0000_t6" style="position:absolute;left:13353;top:-1797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" filled="f" stroked="f" strokeweight="1pt"/>
                </v:group>
                <v:group id="Group 19" o:spid="_x0000_s1033" style="position:absolute;left:-134;top:86457;width:26816;height:45724" coordorigin="-134,-6602" coordsize="26822,4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20" o:spid="_x0000_s1034" style="position:absolute;top:3348;width:26657;height:35775" coordorigin=",-7775" coordsize="26657,3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21" o:spid="_x0000_s1035" style="position:absolute;top:-7775;width:26657;height:2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" filled="f" stroked="f" strokeweight="1pt"/>
                  </v:group>
                  <v:shape id="Right Triangle 23" o:spid="_x0000_s1037" type="#_x0000_t6" style="position:absolute;left:-134;top:-6602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" filled="f" stroked="f" strokeweight="1pt"/>
                  <v:shape id="Right Triangle 63" o:spid="_x0000_s1038" type="#_x0000_t6" style="position:absolute;left:13050;top:-6449;width:13638;height:100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" filled="f" stroked="f" strokeweight="1pt"/>
                </v:group>
                <v:group id="Group 79" o:spid="_x0000_s1039" style="position:absolute;left:-61;top:41161;width:26711;height:10871" coordorigin="-61,-1108" coordsize="26719,1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81" o:spid="_x0000_s1040" style="position:absolute;top:-1108;width:26657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/>
                  <v:shape id="Triangle 34" o:spid="_x0000_s1041" type="#_x0000_t5" style="position:absolute;left:-61;top:-296;width:26656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" filled="f" stroked="f" strokeweight="1pt"/>
                </v:group>
                <v:group id="Group 88" o:spid="_x0000_s1042" style="position:absolute;width:26682;height:41364" coordsize="26688,4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90" o:spid="_x0000_s1043" style="position:absolute;top:8828;width:26657;height:3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+YwwAAANsAAAAPAAAAZHJzL2Rvd25yZXYueG1sRI9BawIx&#10;FITvBf9DeIK3mrVC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BAwfmMMAAADbAAAADwAA&#10;AAAAAAAAAAAAAAAHAgAAZHJzL2Rvd25yZXYueG1sUEsFBgAAAAADAAMAtwAAAPcCAAAAAA==&#10;" filled="f" stroked="f" strokeweight="1pt">
                    <v:textbox>
                      <w:txbxContent>
                        <w:p w14:paraId="3B9C74CD" w14:textId="77777777" w:rsidR="00873A66" w:rsidRPr="00873A66" w:rsidRDefault="00873A66" w:rsidP="00873A66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shape id="Right Triangle 92" o:spid="_x0000_s1044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" filled="f" stroked="f" strokeweight="1pt"/>
                  <v:shape id="Right Triangle 93" o:spid="_x0000_s1045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" filled="f" stroked="f" strokeweight="1pt"/>
                </v:group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5610477" wp14:editId="7AA2002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300" cy="211455"/>
                <wp:effectExtent l="38100" t="38100" r="19050" b="1714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4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44F1E" id="Group 39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DWP6nJBQoAAI4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55F52CA9" wp14:editId="39BF2AA8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75D45202" wp14:editId="6D5B14E7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5A3DDDA0" wp14:editId="126C18C5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57FF08A5" wp14:editId="6DFB7BEE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CE3911" wp14:editId="7CA1916C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34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35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6BF48" id="Group 33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WU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H&#10;5i/5B8jtLwAAAP//AwBQSwECLQAUAAYACAAAACEA2+H2y+4AAACFAQAAEwAAAAAAAAAAAAAAAAAA&#10;AAAAW0NvbnRlbnRfVHlwZXNdLnhtbFBLAQItABQABgAIAAAAIQBa9CxbvwAAABUBAAALAAAAAAAA&#10;AAAAAAAAAB8BAABfcmVscy8ucmVsc1BLAQItABQABgAIAAAAIQBMZ8WUvwAAANsAAAAPAAAAAAAA&#10;AAAAAAAAAAcCAABkcnMvZG93bnJldi54bWxQSwUGAAAAAAMAAwC3AAAA8wIAAAAA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97038AF" wp14:editId="75C965E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11075035</wp:posOffset>
                </wp:positionV>
                <wp:extent cx="2668905" cy="39122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8905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4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E5B84" id="Group 1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40F7" w14:textId="77777777" w:rsidR="00D03C00" w:rsidRDefault="00D03C00" w:rsidP="00AA35A8">
      <w:pPr>
        <w:spacing w:line="240" w:lineRule="auto"/>
      </w:pPr>
      <w:r>
        <w:separator/>
      </w:r>
    </w:p>
  </w:endnote>
  <w:endnote w:type="continuationSeparator" w:id="0">
    <w:p w14:paraId="0A97F83D" w14:textId="77777777" w:rsidR="00D03C00" w:rsidRDefault="00D03C0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2ACE" w14:textId="77777777" w:rsidR="00D03C00" w:rsidRDefault="00D03C00" w:rsidP="00AA35A8">
      <w:pPr>
        <w:spacing w:line="240" w:lineRule="auto"/>
      </w:pPr>
      <w:r>
        <w:separator/>
      </w:r>
    </w:p>
  </w:footnote>
  <w:footnote w:type="continuationSeparator" w:id="0">
    <w:p w14:paraId="67BF64D7" w14:textId="77777777" w:rsidR="00D03C00" w:rsidRDefault="00D03C0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DE4198D"/>
    <w:multiLevelType w:val="hybridMultilevel"/>
    <w:tmpl w:val="E3DA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72E7"/>
    <w:multiLevelType w:val="hybridMultilevel"/>
    <w:tmpl w:val="A2D8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668096">
    <w:abstractNumId w:val="1"/>
  </w:num>
  <w:num w:numId="2" w16cid:durableId="1539590787">
    <w:abstractNumId w:val="5"/>
  </w:num>
  <w:num w:numId="3" w16cid:durableId="1134829799">
    <w:abstractNumId w:val="2"/>
  </w:num>
  <w:num w:numId="4" w16cid:durableId="1151294814">
    <w:abstractNumId w:val="3"/>
  </w:num>
  <w:num w:numId="5" w16cid:durableId="2093817038">
    <w:abstractNumId w:val="4"/>
  </w:num>
  <w:num w:numId="6" w16cid:durableId="4719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0"/>
    <w:rsid w:val="0000752A"/>
    <w:rsid w:val="00033263"/>
    <w:rsid w:val="000334C1"/>
    <w:rsid w:val="000873F6"/>
    <w:rsid w:val="000B286F"/>
    <w:rsid w:val="000B3E94"/>
    <w:rsid w:val="000D134B"/>
    <w:rsid w:val="00124ED6"/>
    <w:rsid w:val="0015317C"/>
    <w:rsid w:val="00167789"/>
    <w:rsid w:val="00194704"/>
    <w:rsid w:val="001B160B"/>
    <w:rsid w:val="001E4415"/>
    <w:rsid w:val="00203213"/>
    <w:rsid w:val="002236D5"/>
    <w:rsid w:val="00225A84"/>
    <w:rsid w:val="00243756"/>
    <w:rsid w:val="002665A1"/>
    <w:rsid w:val="0027193E"/>
    <w:rsid w:val="002C4E0C"/>
    <w:rsid w:val="002E7306"/>
    <w:rsid w:val="00331DCE"/>
    <w:rsid w:val="00352A17"/>
    <w:rsid w:val="003B4AEF"/>
    <w:rsid w:val="00415CF3"/>
    <w:rsid w:val="00430A28"/>
    <w:rsid w:val="00453A7B"/>
    <w:rsid w:val="004936B2"/>
    <w:rsid w:val="004A28EA"/>
    <w:rsid w:val="00543C48"/>
    <w:rsid w:val="005E3946"/>
    <w:rsid w:val="00611184"/>
    <w:rsid w:val="00663866"/>
    <w:rsid w:val="00685058"/>
    <w:rsid w:val="006A1E18"/>
    <w:rsid w:val="006C1F69"/>
    <w:rsid w:val="006C7F5A"/>
    <w:rsid w:val="00791376"/>
    <w:rsid w:val="007D7F15"/>
    <w:rsid w:val="00831977"/>
    <w:rsid w:val="008357A0"/>
    <w:rsid w:val="00867974"/>
    <w:rsid w:val="00871DB8"/>
    <w:rsid w:val="00873A66"/>
    <w:rsid w:val="00887E05"/>
    <w:rsid w:val="008A171A"/>
    <w:rsid w:val="008C6FDE"/>
    <w:rsid w:val="008D64FF"/>
    <w:rsid w:val="008F180B"/>
    <w:rsid w:val="008F48B9"/>
    <w:rsid w:val="009049BC"/>
    <w:rsid w:val="00932A4B"/>
    <w:rsid w:val="009702F2"/>
    <w:rsid w:val="009D646A"/>
    <w:rsid w:val="00A633B0"/>
    <w:rsid w:val="00A8121A"/>
    <w:rsid w:val="00AA1166"/>
    <w:rsid w:val="00AA35A8"/>
    <w:rsid w:val="00AE562D"/>
    <w:rsid w:val="00AF3C96"/>
    <w:rsid w:val="00B8453F"/>
    <w:rsid w:val="00B85473"/>
    <w:rsid w:val="00BE5968"/>
    <w:rsid w:val="00BF7920"/>
    <w:rsid w:val="00C62E97"/>
    <w:rsid w:val="00C71D7A"/>
    <w:rsid w:val="00CB3E40"/>
    <w:rsid w:val="00CF1576"/>
    <w:rsid w:val="00CF22B3"/>
    <w:rsid w:val="00D03C00"/>
    <w:rsid w:val="00D321EB"/>
    <w:rsid w:val="00D4662C"/>
    <w:rsid w:val="00D54F56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A6205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4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873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6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25A8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225A8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A6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ba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EBAEA9CF644A2690BBDF3D7709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63456-FAF1-4F2F-81B7-E173CD7CB589}"/>
      </w:docPartPr>
      <w:docPartBody>
        <w:p w:rsidR="00BB7052" w:rsidRDefault="00BB7052" w:rsidP="00BB7052">
          <w:pPr>
            <w:pStyle w:val="F7EBAEA9CF644A2690BBDF3D7709AF7F"/>
          </w:pPr>
          <w:r>
            <w:t>C O N T A C T</w:t>
          </w:r>
        </w:p>
      </w:docPartBody>
    </w:docPart>
    <w:docPart>
      <w:docPartPr>
        <w:name w:val="D7F52E6B92B345ABAD6BE9AFD00D9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5490A-959E-4EFB-BEA9-10D239A93341}"/>
      </w:docPartPr>
      <w:docPartBody>
        <w:p w:rsidR="00BB7052" w:rsidRDefault="00BB7052" w:rsidP="00BB7052">
          <w:pPr>
            <w:pStyle w:val="D7F52E6B92B345ABAD6BE9AFD00D9A11"/>
          </w:pPr>
          <w:r>
            <w:t>Objective</w:t>
          </w:r>
        </w:p>
      </w:docPartBody>
    </w:docPart>
    <w:docPart>
      <w:docPartPr>
        <w:name w:val="212A7F922DD848819C66F727CF071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A3EE-4919-4229-80EA-C3B55E9B0ED2}"/>
      </w:docPartPr>
      <w:docPartBody>
        <w:p w:rsidR="00BB7052" w:rsidRDefault="00BB7052" w:rsidP="00BB7052">
          <w:pPr>
            <w:pStyle w:val="212A7F922DD848819C66F727CF071D69"/>
          </w:pPr>
          <w:r>
            <w:t>Skills</w:t>
          </w:r>
        </w:p>
      </w:docPartBody>
    </w:docPart>
    <w:docPart>
      <w:docPartPr>
        <w:name w:val="1943344134DE4CB8B38D29873F484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3A251-CB72-4141-91F7-7F52E07106C6}"/>
      </w:docPartPr>
      <w:docPartBody>
        <w:p w:rsidR="00BB7052" w:rsidRDefault="00BB7052" w:rsidP="00BB7052">
          <w:pPr>
            <w:pStyle w:val="1943344134DE4CB8B38D29873F484CFE"/>
          </w:pPr>
          <w:r w:rsidRPr="00453A7B">
            <w:t>E D u c a t i o n</w:t>
          </w:r>
        </w:p>
      </w:docPartBody>
    </w:docPart>
    <w:docPart>
      <w:docPartPr>
        <w:name w:val="F6711F566563453B87794B40AB3B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9653-303B-408C-88C1-63B22C17255A}"/>
      </w:docPartPr>
      <w:docPartBody>
        <w:p w:rsidR="00BB7052" w:rsidRDefault="00BB7052" w:rsidP="00BB7052">
          <w:pPr>
            <w:pStyle w:val="F6711F566563453B87794B40AB3B5A28"/>
          </w:pPr>
          <w:r>
            <w:t>A B O U T  M 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52"/>
    <w:rsid w:val="008758E9"/>
    <w:rsid w:val="00A5403C"/>
    <w:rsid w:val="00BB7052"/>
    <w:rsid w:val="00C30E94"/>
    <w:rsid w:val="00E85B5D"/>
    <w:rsid w:val="00F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BAEA9CF644A2690BBDF3D7709AF7F">
    <w:name w:val="F7EBAEA9CF644A2690BBDF3D7709AF7F"/>
    <w:rsid w:val="00BB7052"/>
  </w:style>
  <w:style w:type="paragraph" w:customStyle="1" w:styleId="D7F52E6B92B345ABAD6BE9AFD00D9A11">
    <w:name w:val="D7F52E6B92B345ABAD6BE9AFD00D9A11"/>
    <w:rsid w:val="00BB7052"/>
  </w:style>
  <w:style w:type="paragraph" w:customStyle="1" w:styleId="212A7F922DD848819C66F727CF071D69">
    <w:name w:val="212A7F922DD848819C66F727CF071D69"/>
    <w:rsid w:val="00BB7052"/>
  </w:style>
  <w:style w:type="paragraph" w:customStyle="1" w:styleId="1943344134DE4CB8B38D29873F484CFE">
    <w:name w:val="1943344134DE4CB8B38D29873F484CFE"/>
    <w:rsid w:val="00BB7052"/>
  </w:style>
  <w:style w:type="paragraph" w:customStyle="1" w:styleId="F6711F566563453B87794B40AB3B5A28">
    <w:name w:val="F6711F566563453B87794B40AB3B5A28"/>
    <w:rsid w:val="00BB7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2023-01-10T05:00:00Z</dcterms:created>
  <dcterms:modified xsi:type="dcterms:W3CDTF">2023-02-08T08:04:00Z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